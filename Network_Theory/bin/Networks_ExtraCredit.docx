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Networks;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,ArrayList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&lt;Integer&gt;&gt;();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&lt;Integer&gt;&gt;();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=n;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=0.5*n*c;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populateAdjList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flag=false;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Random rand=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x==y)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Integer(y))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Integer(x),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(x)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(y,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(x)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(y,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(y)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l1=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l1!=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!l1.contains(x)){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l1.add(x)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(y,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(l1==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l1.add(x)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(y,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findGiantComponentSize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 the maximum size of component in the network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max=0;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count=0;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//Keeps track of which nodes have been visited already and which not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 visited=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visited.add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k=0;k&lt;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visited.contains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Queue&lt;Integer&gt; q=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j: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.get(k)){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j);count++;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visited.remove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(j);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 l=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h:l){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visited.contains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(h)){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visited.remove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max&lt;count){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max;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1000000,1.3863);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g.populateAdjList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"Size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Mazimum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Component: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g.findGiantComponentSize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0B7F" w:rsidRDefault="00EB26F4" w:rsidP="00EB26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6F4" w:rsidRDefault="00EB26F4" w:rsidP="00EB26F4">
      <w:pPr>
        <w:rPr>
          <w:rFonts w:ascii="Consolas" w:hAnsi="Consolas" w:cs="Consolas"/>
          <w:color w:val="000000"/>
          <w:sz w:val="20"/>
          <w:szCs w:val="20"/>
        </w:rPr>
      </w:pPr>
    </w:p>
    <w:p w:rsidR="00EB26F4" w:rsidRDefault="00EB26F4" w:rsidP="00EB26F4">
      <w:pPr>
        <w:rPr>
          <w:rFonts w:ascii="Consolas" w:hAnsi="Consolas" w:cs="Consolas"/>
          <w:color w:val="000000"/>
          <w:sz w:val="20"/>
          <w:szCs w:val="20"/>
        </w:rPr>
      </w:pPr>
    </w:p>
    <w:p w:rsidR="00EB26F4" w:rsidRDefault="00EB26F4" w:rsidP="00EB26F4">
      <w:pPr>
        <w:rPr>
          <w:rFonts w:ascii="Consolas" w:hAnsi="Consolas" w:cs="Consolas"/>
          <w:color w:val="000000"/>
          <w:sz w:val="20"/>
          <w:szCs w:val="20"/>
        </w:rPr>
      </w:pPr>
    </w:p>
    <w:p w:rsidR="00EB26F4" w:rsidRDefault="00EB26F4" w:rsidP="00EB26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:rsidR="00EB26F4" w:rsidRDefault="00EB26F4" w:rsidP="00EB26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Mazimum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Component: 500491</w:t>
      </w: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6F4" w:rsidRDefault="00EB26F4" w:rsidP="00EB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*/</w:t>
      </w:r>
      <w:bookmarkStart w:id="0" w:name="_GoBack"/>
      <w:bookmarkEnd w:id="0"/>
    </w:p>
    <w:p w:rsidR="00EB26F4" w:rsidRDefault="00EB26F4" w:rsidP="00EB26F4"/>
    <w:sectPr w:rsidR="00EB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F4"/>
    <w:rsid w:val="0024310C"/>
    <w:rsid w:val="00330B7F"/>
    <w:rsid w:val="00E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9A4CEA90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>University of Michigan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Krishnamurthy, Ramasubramanian</dc:creator>
  <cp:lastModifiedBy>Krishnamurthy, Ramasubramanian</cp:lastModifiedBy>
  <cp:revision>1</cp:revision>
  <dcterms:created xsi:type="dcterms:W3CDTF">2012-10-31T19:26:00Z</dcterms:created>
  <dcterms:modified xsi:type="dcterms:W3CDTF">2012-10-31T19:27:00Z</dcterms:modified>
</cp:coreProperties>
</file>